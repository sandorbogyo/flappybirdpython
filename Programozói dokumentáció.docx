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A97B9" w14:textId="5CB1D783" w:rsidR="00645A75" w:rsidRPr="00331501" w:rsidRDefault="00F2379B" w:rsidP="00FC4B68">
      <w:pPr>
        <w:pStyle w:val="Cm"/>
        <w:rPr>
          <w:lang w:val="hu-HU"/>
        </w:rPr>
      </w:pPr>
      <w:r>
        <w:rPr>
          <w:lang w:val="hu-HU"/>
        </w:rPr>
        <w:t>Programozói dokumentáció: Flappy Bird</w:t>
      </w:r>
    </w:p>
    <w:p w14:paraId="63A8DC79" w14:textId="02119AAF" w:rsidR="00F2379B" w:rsidRDefault="00F2379B" w:rsidP="00F2379B">
      <w:pPr>
        <w:rPr>
          <w:lang w:val="hu-HU"/>
        </w:rPr>
      </w:pPr>
      <w:bookmarkStart w:id="0" w:name="_GoBack"/>
      <w:bookmarkEnd w:id="0"/>
      <w:r w:rsidRPr="00F2379B">
        <w:rPr>
          <w:lang w:val="hu-HU"/>
        </w:rPr>
        <w:t xml:space="preserve">A Flappy Bird játék elindításához szükséges a Pygame grafikus környezet. Ammenyiben ez telepítve van, a játék rögtön elkezdhető. </w:t>
      </w:r>
    </w:p>
    <w:p w14:paraId="7867CA24" w14:textId="142A93CE" w:rsidR="00F2379B" w:rsidRDefault="00F2379B" w:rsidP="00F2379B">
      <w:pPr>
        <w:rPr>
          <w:lang w:val="hu-HU"/>
        </w:rPr>
      </w:pPr>
    </w:p>
    <w:p w14:paraId="4074FACF" w14:textId="227A7F66" w:rsidR="002A7E53" w:rsidRDefault="002A7E53" w:rsidP="00F2379B">
      <w:pPr>
        <w:rPr>
          <w:lang w:val="hu-HU"/>
        </w:rPr>
      </w:pPr>
      <w:r>
        <w:rPr>
          <w:lang w:val="hu-HU"/>
        </w:rPr>
        <w:t>A program egyik legfontosabb eleme, vagyis adatszerkezete az Objektum class.</w:t>
      </w:r>
    </w:p>
    <w:p w14:paraId="3EC86D94" w14:textId="77777777" w:rsidR="002A7E53" w:rsidRPr="002A7E53" w:rsidRDefault="002A7E53" w:rsidP="002A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</w:pPr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class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Objektum: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</w:t>
      </w:r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def </w:t>
      </w:r>
      <w:r w:rsidRPr="002A7E53">
        <w:rPr>
          <w:rFonts w:ascii="Consolas" w:eastAsia="Times New Roman" w:hAnsi="Consolas" w:cs="Courier New"/>
          <w:color w:val="B200B2"/>
          <w:sz w:val="20"/>
          <w:szCs w:val="20"/>
          <w:lang w:val="hu-HU" w:eastAsia="hu-HU"/>
        </w:rPr>
        <w:t>__init__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(</w:t>
      </w:r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,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szelesseg</w:t>
      </w:r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,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magassag</w:t>
      </w:r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,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kep):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    </w:t>
      </w:r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.szelesseg = szelesseg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    </w:t>
      </w:r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.magassag = magassag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    </w:t>
      </w:r>
      <w:r w:rsidRPr="002A7E53">
        <w:rPr>
          <w:rFonts w:ascii="Consolas" w:eastAsia="Times New Roman" w:hAnsi="Consolas" w:cs="Courier New"/>
          <w:color w:val="94558D"/>
          <w:sz w:val="20"/>
          <w:szCs w:val="20"/>
          <w:lang w:val="hu-HU" w:eastAsia="hu-HU"/>
        </w:rPr>
        <w:t>self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.kep = kep</w:t>
      </w:r>
    </w:p>
    <w:p w14:paraId="36772D53" w14:textId="77777777" w:rsidR="002A7E53" w:rsidRDefault="002A7E53" w:rsidP="00F2379B">
      <w:pPr>
        <w:rPr>
          <w:lang w:val="hu-HU"/>
        </w:rPr>
      </w:pPr>
    </w:p>
    <w:p w14:paraId="7DECA27F" w14:textId="5A637D32" w:rsidR="002A7E53" w:rsidRDefault="002A7E53" w:rsidP="00F2379B">
      <w:pPr>
        <w:rPr>
          <w:lang w:val="hu-HU"/>
        </w:rPr>
      </w:pPr>
      <w:r>
        <w:rPr>
          <w:lang w:val="hu-HU"/>
        </w:rPr>
        <w:t xml:space="preserve">Ennek segítségével tároljuk el egy elemhez, vagyis Objektumhoz a pontos pozíciót az ablakban (szélesség, és magasság), illetve az elem képét is. A madár, a csövek, a talaj, és minden ehhez tartozik. </w:t>
      </w:r>
    </w:p>
    <w:p w14:paraId="35C6DF93" w14:textId="6388BD00" w:rsidR="002A7E53" w:rsidRDefault="002A7E53" w:rsidP="00F2379B">
      <w:pPr>
        <w:rPr>
          <w:lang w:val="hu-HU"/>
        </w:rPr>
      </w:pPr>
      <w:r>
        <w:rPr>
          <w:lang w:val="hu-HU"/>
        </w:rPr>
        <w:t>A másik fontos eleme a programnak a Valasztas class</w:t>
      </w:r>
      <w:r w:rsidR="00807EA4">
        <w:rPr>
          <w:lang w:val="hu-HU"/>
        </w:rPr>
        <w:t xml:space="preserve"> (main fv.)</w:t>
      </w:r>
      <w:r>
        <w:rPr>
          <w:lang w:val="hu-HU"/>
        </w:rPr>
        <w:t>:</w:t>
      </w:r>
    </w:p>
    <w:p w14:paraId="697905A2" w14:textId="77777777" w:rsidR="002A7E53" w:rsidRPr="002A7E53" w:rsidRDefault="002A7E53" w:rsidP="002A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</w:pPr>
      <w:r w:rsidRPr="002A7E53">
        <w:rPr>
          <w:rFonts w:ascii="Consolas" w:eastAsia="Times New Roman" w:hAnsi="Consolas" w:cs="Courier New"/>
          <w:color w:val="CC7832"/>
          <w:sz w:val="20"/>
          <w:szCs w:val="20"/>
          <w:lang w:val="hu-HU" w:eastAsia="hu-HU"/>
        </w:rPr>
        <w:t xml:space="preserve">class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>Valasztas: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br/>
        <w:t xml:space="preserve">    fomenu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1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br/>
        <w:t xml:space="preserve">   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jatek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2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br/>
        <w:t xml:space="preserve">   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gamover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3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br/>
        <w:t xml:space="preserve">    </w:t>
      </w:r>
      <w:r w:rsidRPr="002A7E53">
        <w:rPr>
          <w:rFonts w:ascii="Consolas" w:eastAsia="Times New Roman" w:hAnsi="Consolas" w:cs="Courier New"/>
          <w:color w:val="A9B7C6"/>
          <w:sz w:val="20"/>
          <w:szCs w:val="20"/>
          <w:lang w:val="hu-HU" w:eastAsia="hu-HU"/>
        </w:rPr>
        <w:t xml:space="preserve">eredmeny = </w:t>
      </w:r>
      <w:r w:rsidRPr="002A7E53">
        <w:rPr>
          <w:rFonts w:ascii="Consolas" w:eastAsia="Times New Roman" w:hAnsi="Consolas" w:cs="Courier New"/>
          <w:color w:val="6897BB"/>
          <w:sz w:val="20"/>
          <w:szCs w:val="20"/>
          <w:lang w:val="hu-HU" w:eastAsia="hu-HU"/>
        </w:rPr>
        <w:t>4</w:t>
      </w:r>
    </w:p>
    <w:p w14:paraId="30FDA499" w14:textId="2D5EE1CE" w:rsidR="002A7E53" w:rsidRDefault="002A7E53" w:rsidP="00F2379B">
      <w:pPr>
        <w:rPr>
          <w:lang w:val="hu-HU"/>
        </w:rPr>
      </w:pPr>
    </w:p>
    <w:p w14:paraId="2C095C93" w14:textId="04ED16FA" w:rsidR="002A7E53" w:rsidRDefault="002A7E53" w:rsidP="00F2379B">
      <w:pPr>
        <w:rPr>
          <w:lang w:val="hu-HU"/>
        </w:rPr>
      </w:pPr>
      <w:r>
        <w:rPr>
          <w:lang w:val="hu-HU"/>
        </w:rPr>
        <w:t>A main függvény ennek segítségével hívja meg a megfelelő menüpontot a programban. Például ha a felhasználó a főmenüben a játék gombra kattint, a fomenu függvény visszatéríti a jatek függvény számát a main függvénynek, a main függvény pedig meghívja a jatek-ot miután a valasztas átváltozott.</w:t>
      </w:r>
    </w:p>
    <w:p w14:paraId="68007E4D" w14:textId="77777777" w:rsidR="005F2EB1" w:rsidRDefault="002A7E53" w:rsidP="005F2EB1">
      <w:pPr>
        <w:pStyle w:val="HTML-kntformzott"/>
        <w:shd w:val="clear" w:color="auto" w:fill="2B2B2B"/>
        <w:rPr>
          <w:rFonts w:eastAsia="Times New Roman" w:cs="Courier New"/>
          <w:color w:val="A9B7C6"/>
          <w:sz w:val="20"/>
          <w:lang w:val="hu-HU" w:eastAsia="hu-HU"/>
        </w:rPr>
      </w:pPr>
      <w:r w:rsidRPr="002A7E53">
        <w:rPr>
          <w:rFonts w:eastAsia="Times New Roman" w:cs="Courier New"/>
          <w:color w:val="A9B7C6"/>
          <w:sz w:val="20"/>
          <w:lang w:val="hu-HU" w:eastAsia="hu-HU"/>
        </w:rPr>
        <w:t>valasztas = Valasztas.fomenu</w:t>
      </w:r>
      <w:r w:rsidRPr="002A7E53">
        <w:rPr>
          <w:rFonts w:eastAsia="Times New Roman" w:cs="Courier New"/>
          <w:color w:val="A9B7C6"/>
          <w:sz w:val="20"/>
          <w:lang w:val="hu-HU" w:eastAsia="hu-HU"/>
        </w:rPr>
        <w:br/>
      </w:r>
      <w:r w:rsidRPr="002A7E53">
        <w:rPr>
          <w:rFonts w:eastAsia="Times New Roman" w:cs="Courier New"/>
          <w:color w:val="A9B7C6"/>
          <w:sz w:val="20"/>
          <w:lang w:val="hu-HU" w:eastAsia="hu-HU"/>
        </w:rPr>
        <w:br/>
      </w:r>
      <w:r w:rsidRPr="002A7E53">
        <w:rPr>
          <w:rFonts w:eastAsia="Times New Roman" w:cs="Courier New"/>
          <w:color w:val="CC7832"/>
          <w:sz w:val="20"/>
          <w:lang w:val="hu-HU" w:eastAsia="hu-HU"/>
        </w:rPr>
        <w:t>while True</w:t>
      </w:r>
      <w:r w:rsidRPr="002A7E53">
        <w:rPr>
          <w:rFonts w:eastAsia="Times New Roman" w:cs="Courier New"/>
          <w:color w:val="A9B7C6"/>
          <w:sz w:val="20"/>
          <w:lang w:val="hu-HU" w:eastAsia="hu-HU"/>
        </w:rPr>
        <w:t>:</w:t>
      </w:r>
    </w:p>
    <w:p w14:paraId="45745B31" w14:textId="7650C878" w:rsidR="002A7E53" w:rsidRPr="002A7E53" w:rsidRDefault="005F2EB1" w:rsidP="005F2EB1">
      <w:pPr>
        <w:pStyle w:val="HTML-kntformzott"/>
        <w:shd w:val="clear" w:color="auto" w:fill="2B2B2B"/>
        <w:rPr>
          <w:rFonts w:eastAsia="Times New Roman" w:cs="Courier New"/>
          <w:color w:val="A9B7C6"/>
          <w:sz w:val="20"/>
          <w:lang w:val="hu-HU" w:eastAsia="hu-HU"/>
        </w:rPr>
      </w:pPr>
      <w:r>
        <w:rPr>
          <w:rFonts w:eastAsia="Times New Roman" w:cs="Courier New"/>
          <w:color w:val="A9B7C6"/>
          <w:sz w:val="20"/>
          <w:lang w:val="hu-HU" w:eastAsia="hu-HU"/>
        </w:rPr>
        <w:t xml:space="preserve">   </w:t>
      </w:r>
      <w:r w:rsidRPr="005F2EB1">
        <w:rPr>
          <w:rFonts w:eastAsia="Times New Roman" w:cs="Courier New"/>
          <w:color w:val="CC7832"/>
          <w:sz w:val="20"/>
          <w:lang w:val="hu-HU" w:eastAsia="hu-HU"/>
        </w:rPr>
        <w:t xml:space="preserve"> …</w:t>
      </w:r>
      <w:r w:rsidR="002A7E53" w:rsidRPr="002A7E53">
        <w:rPr>
          <w:rFonts w:eastAsia="Times New Roman" w:cs="Courier New"/>
          <w:color w:val="A9B7C6"/>
          <w:sz w:val="20"/>
          <w:lang w:val="hu-HU" w:eastAsia="hu-HU"/>
        </w:rPr>
        <w:br/>
        <w:t xml:space="preserve">    </w:t>
      </w:r>
      <w:r w:rsidRPr="005F2EB1">
        <w:rPr>
          <w:rFonts w:eastAsia="Times New Roman" w:cs="Courier New"/>
          <w:color w:val="CC7832"/>
          <w:sz w:val="20"/>
          <w:lang w:val="hu-HU" w:eastAsia="hu-HU"/>
        </w:rPr>
        <w:t xml:space="preserve">elif </w:t>
      </w:r>
      <w:r w:rsidRPr="005F2EB1">
        <w:rPr>
          <w:rFonts w:eastAsia="Times New Roman" w:cs="Courier New"/>
          <w:color w:val="A9B7C6"/>
          <w:sz w:val="20"/>
          <w:lang w:val="hu-HU" w:eastAsia="hu-HU"/>
        </w:rPr>
        <w:t>valasztas == Valasztas.jatek:</w:t>
      </w:r>
      <w:r w:rsidRPr="005F2EB1">
        <w:rPr>
          <w:rFonts w:eastAsia="Times New Roman" w:cs="Courier New"/>
          <w:color w:val="A9B7C6"/>
          <w:sz w:val="20"/>
          <w:lang w:val="hu-HU" w:eastAsia="hu-HU"/>
        </w:rPr>
        <w:br/>
        <w:t xml:space="preserve">    </w:t>
      </w:r>
      <w:r>
        <w:rPr>
          <w:rFonts w:eastAsia="Times New Roman" w:cs="Courier New"/>
          <w:color w:val="A9B7C6"/>
          <w:sz w:val="20"/>
          <w:lang w:val="hu-HU" w:eastAsia="hu-HU"/>
        </w:rPr>
        <w:t xml:space="preserve">     </w:t>
      </w:r>
      <w:r w:rsidRPr="005F2EB1">
        <w:rPr>
          <w:rFonts w:eastAsia="Times New Roman" w:cs="Courier New"/>
          <w:color w:val="A9B7C6"/>
          <w:sz w:val="20"/>
          <w:lang w:val="hu-HU" w:eastAsia="hu-HU"/>
        </w:rPr>
        <w:t>valasztas = jatek()</w:t>
      </w:r>
    </w:p>
    <w:p w14:paraId="16973988" w14:textId="77777777" w:rsidR="002A7E53" w:rsidRPr="00F2379B" w:rsidRDefault="002A7E53" w:rsidP="00F2379B">
      <w:pPr>
        <w:rPr>
          <w:lang w:val="hu-HU"/>
        </w:rPr>
      </w:pPr>
    </w:p>
    <w:p w14:paraId="7A326D15" w14:textId="77777777" w:rsidR="005F2EB1" w:rsidRPr="00331501" w:rsidRDefault="005F2EB1" w:rsidP="005F2EB1">
      <w:pPr>
        <w:pStyle w:val="Cmsor1"/>
        <w:rPr>
          <w:lang w:val="hu-HU"/>
        </w:rPr>
      </w:pPr>
      <w:r>
        <w:rPr>
          <w:lang w:val="hu-HU"/>
        </w:rPr>
        <w:t>Menüpontok, avagy a legfontosabb függvények</w:t>
      </w:r>
    </w:p>
    <w:p w14:paraId="7B8FB649" w14:textId="77777777" w:rsidR="005F2EB1" w:rsidRPr="00331501" w:rsidRDefault="005F2EB1" w:rsidP="005F2EB1">
      <w:pPr>
        <w:pStyle w:val="Cmsor2"/>
        <w:rPr>
          <w:lang w:val="hu-HU"/>
        </w:rPr>
      </w:pPr>
      <w:r>
        <w:rPr>
          <w:lang w:val="hu-HU"/>
        </w:rPr>
        <w:t>Főmenü: fomenu()</w:t>
      </w:r>
    </w:p>
    <w:p w14:paraId="535111DE" w14:textId="3E224E1D" w:rsidR="005F2EB1" w:rsidRPr="00331501" w:rsidRDefault="005F2EB1" w:rsidP="005F2EB1">
      <w:pPr>
        <w:pStyle w:val="Cmsor2"/>
        <w:rPr>
          <w:lang w:val="hu-HU"/>
        </w:rPr>
      </w:pPr>
      <w:r>
        <w:rPr>
          <w:lang w:val="hu-HU"/>
        </w:rPr>
        <w:t xml:space="preserve">Játék: jatek() </w:t>
      </w:r>
    </w:p>
    <w:p w14:paraId="68275B85" w14:textId="6CB5F76B" w:rsidR="005F2EB1" w:rsidRPr="00331501" w:rsidRDefault="005F2EB1" w:rsidP="005F2EB1">
      <w:pPr>
        <w:pStyle w:val="Cmsor2"/>
        <w:rPr>
          <w:lang w:val="hu-HU"/>
        </w:rPr>
      </w:pPr>
      <w:r>
        <w:rPr>
          <w:lang w:val="hu-HU"/>
        </w:rPr>
        <w:t xml:space="preserve">Játék vége: </w:t>
      </w:r>
      <w:r w:rsidR="00F9624C" w:rsidRPr="00F9624C">
        <w:rPr>
          <w:lang w:val="hu-HU"/>
        </w:rPr>
        <w:t xml:space="preserve">def gamover(talaj, cso, madar, hatter, eredmenyszamlalo): </w:t>
      </w:r>
      <w:r w:rsidR="00F9624C">
        <w:rPr>
          <w:b w:val="0"/>
          <w:bCs w:val="0"/>
          <w:lang w:val="hu-HU"/>
        </w:rPr>
        <w:t>Bekéri a játék elemeit: a talajt, a madarat, a hátteret, és az eredményt</w:t>
      </w:r>
      <w:r w:rsidR="000941A1">
        <w:rPr>
          <w:b w:val="0"/>
          <w:bCs w:val="0"/>
          <w:lang w:val="hu-HU"/>
        </w:rPr>
        <w:t>.</w:t>
      </w:r>
    </w:p>
    <w:p w14:paraId="48EEF068" w14:textId="2116B2B3" w:rsidR="005F2EB1" w:rsidRDefault="005F2EB1" w:rsidP="005F2EB1">
      <w:pPr>
        <w:pStyle w:val="Cmsor2"/>
        <w:rPr>
          <w:lang w:val="hu-HU"/>
        </w:rPr>
      </w:pPr>
      <w:r>
        <w:rPr>
          <w:lang w:val="hu-HU"/>
        </w:rPr>
        <w:t>Eredmények: eredmeny()</w:t>
      </w:r>
    </w:p>
    <w:p w14:paraId="7ED246C1" w14:textId="63F15020" w:rsidR="003A25A0" w:rsidRDefault="003A25A0" w:rsidP="003A25A0">
      <w:pPr>
        <w:rPr>
          <w:lang w:val="hu-HU"/>
        </w:rPr>
      </w:pPr>
    </w:p>
    <w:p w14:paraId="3B9BB8C3" w14:textId="600BE236" w:rsidR="003A25A0" w:rsidRDefault="003A25A0" w:rsidP="003A25A0">
      <w:pPr>
        <w:rPr>
          <w:lang w:val="hu-HU"/>
        </w:rPr>
      </w:pPr>
    </w:p>
    <w:p w14:paraId="42F2157F" w14:textId="5C2F87D8" w:rsidR="003A25A0" w:rsidRDefault="003A25A0" w:rsidP="003A25A0">
      <w:pPr>
        <w:rPr>
          <w:lang w:val="hu-HU"/>
        </w:rPr>
      </w:pPr>
    </w:p>
    <w:p w14:paraId="267B5A16" w14:textId="77777777" w:rsidR="003A25A0" w:rsidRPr="003A25A0" w:rsidRDefault="003A25A0" w:rsidP="003A25A0">
      <w:pPr>
        <w:rPr>
          <w:lang w:val="hu-HU"/>
        </w:rPr>
      </w:pPr>
    </w:p>
    <w:p w14:paraId="2E06DAB3" w14:textId="627E6975" w:rsidR="00645A75" w:rsidRDefault="00F2379B">
      <w:pPr>
        <w:pStyle w:val="Cmsor1"/>
        <w:rPr>
          <w:lang w:val="hu-HU"/>
        </w:rPr>
      </w:pPr>
      <w:r>
        <w:rPr>
          <w:lang w:val="hu-HU"/>
        </w:rPr>
        <w:t>Modulok</w:t>
      </w:r>
    </w:p>
    <w:p w14:paraId="51B60836" w14:textId="335FBF6D" w:rsidR="00F2379B" w:rsidRPr="00F2379B" w:rsidRDefault="00F2379B" w:rsidP="00F2379B">
      <w:pPr>
        <w:rPr>
          <w:lang w:val="hu-HU"/>
        </w:rPr>
      </w:pPr>
      <w:r>
        <w:rPr>
          <w:lang w:val="hu-HU"/>
        </w:rPr>
        <w:t>A program 3 modulra van felosztva: main, eredmenyek, és betoltesek</w:t>
      </w:r>
    </w:p>
    <w:p w14:paraId="5800D486" w14:textId="32C7B9CC" w:rsidR="00645A75" w:rsidRPr="00331501" w:rsidRDefault="00F2379B">
      <w:pPr>
        <w:pStyle w:val="Cmsor2"/>
        <w:rPr>
          <w:lang w:val="hu-HU"/>
        </w:rPr>
      </w:pPr>
      <w:r>
        <w:rPr>
          <w:lang w:val="hu-HU"/>
        </w:rPr>
        <w:lastRenderedPageBreak/>
        <w:t>Az eredmenyek modul</w:t>
      </w:r>
    </w:p>
    <w:p w14:paraId="32E60E2B" w14:textId="653BD80E" w:rsidR="00645A75" w:rsidRDefault="00F2379B">
      <w:pPr>
        <w:rPr>
          <w:lang w:val="hu-HU"/>
        </w:rPr>
      </w:pPr>
      <w:r>
        <w:rPr>
          <w:lang w:val="hu-HU"/>
        </w:rPr>
        <w:t>Ebben a modulban táro</w:t>
      </w:r>
      <w:r w:rsidR="005F2EB1">
        <w:rPr>
          <w:lang w:val="hu-HU"/>
        </w:rPr>
        <w:t>ljuk az eredmények kiszámításához, a név és eredmény kiírásához, megjelenítéséhez tartozó összes függvényt.</w:t>
      </w:r>
    </w:p>
    <w:p w14:paraId="59EF1776" w14:textId="77777777" w:rsidR="003A25A0" w:rsidRPr="003A25A0" w:rsidRDefault="003A25A0">
      <w:pPr>
        <w:rPr>
          <w:b/>
          <w:bCs/>
          <w:lang w:val="hu-HU"/>
        </w:rPr>
      </w:pPr>
      <w:r w:rsidRPr="003A25A0">
        <w:rPr>
          <w:b/>
          <w:bCs/>
          <w:lang w:val="hu-HU"/>
        </w:rPr>
        <w:t xml:space="preserve">Fontosabb függvények, adatszerkezetek:  </w:t>
      </w:r>
    </w:p>
    <w:p w14:paraId="43DC77AA" w14:textId="53E8BA3D" w:rsidR="003A25A0" w:rsidRDefault="003A25A0">
      <w:pPr>
        <w:rPr>
          <w:b/>
          <w:bCs/>
          <w:lang w:val="hu-HU"/>
        </w:rPr>
      </w:pPr>
      <w:r w:rsidRPr="003A25A0">
        <w:rPr>
          <w:b/>
          <w:bCs/>
          <w:lang w:val="hu-HU"/>
        </w:rPr>
        <w:t>class NevPont</w:t>
      </w:r>
      <w:r>
        <w:rPr>
          <w:b/>
          <w:bCs/>
          <w:lang w:val="hu-HU"/>
        </w:rPr>
        <w:t xml:space="preserve">: </w:t>
      </w:r>
      <w:r w:rsidRPr="003A25A0">
        <w:rPr>
          <w:lang w:val="hu-HU"/>
        </w:rPr>
        <w:t>Ennek segítségével lesz egy neve és pontszáma egy elemnek.</w:t>
      </w:r>
      <w:r>
        <w:rPr>
          <w:b/>
          <w:bCs/>
          <w:lang w:val="hu-HU"/>
        </w:rPr>
        <w:t xml:space="preserve"> </w:t>
      </w:r>
    </w:p>
    <w:p w14:paraId="252352FD" w14:textId="1CB8DD2B" w:rsidR="003A25A0" w:rsidRPr="003A25A0" w:rsidRDefault="003A25A0">
      <w:pPr>
        <w:rPr>
          <w:lang w:val="hu-HU"/>
        </w:rPr>
      </w:pPr>
      <w:r w:rsidRPr="003A25A0">
        <w:rPr>
          <w:b/>
          <w:bCs/>
          <w:lang w:val="hu-HU"/>
        </w:rPr>
        <w:t>def szamlalas(cso):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A pontszámhoz hozzáad mindig egyet, amikor a madár a cső végéhez ér.</w:t>
      </w:r>
      <w:r w:rsidR="00D718B2">
        <w:rPr>
          <w:lang w:val="hu-HU"/>
        </w:rPr>
        <w:t xml:space="preserve"> Ehhez bekéri a csövet, hogy tudja a cső szélességét, és ennek a segítségével határozza meg.</w:t>
      </w:r>
    </w:p>
    <w:p w14:paraId="58CD247D" w14:textId="2F4A3CE2" w:rsidR="003A25A0" w:rsidRDefault="003A25A0">
      <w:pPr>
        <w:rPr>
          <w:lang w:val="hu-HU"/>
        </w:rPr>
      </w:pPr>
      <w:r w:rsidRPr="003A25A0">
        <w:rPr>
          <w:b/>
          <w:bCs/>
          <w:lang w:val="hu-HU"/>
        </w:rPr>
        <w:t>def listaban():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Beolvassa az eddigi eredményeket, és azokat visszaadja egy listában rendezve.</w:t>
      </w:r>
    </w:p>
    <w:p w14:paraId="4E0E758E" w14:textId="718C676D" w:rsidR="003A25A0" w:rsidRDefault="003A25A0">
      <w:pPr>
        <w:rPr>
          <w:lang w:val="hu-HU"/>
        </w:rPr>
      </w:pPr>
      <w:r w:rsidRPr="003A25A0">
        <w:rPr>
          <w:b/>
          <w:bCs/>
          <w:lang w:val="hu-HU"/>
        </w:rPr>
        <w:t>def kiir(nev, eredmeny):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Kiírja a pontszámot és nevet az eredmenyek.txt fájlba. (pl. Béla 5)</w:t>
      </w:r>
      <w:r w:rsidR="00D718B2">
        <w:rPr>
          <w:lang w:val="hu-HU"/>
        </w:rPr>
        <w:t xml:space="preserve"> Ehhez bekéri a nevet, és az eredményt.</w:t>
      </w:r>
    </w:p>
    <w:p w14:paraId="2C1BE412" w14:textId="4F8A7540" w:rsidR="005B1F59" w:rsidRPr="005B1F59" w:rsidRDefault="005B1F59">
      <w:pPr>
        <w:rPr>
          <w:lang w:val="hu-HU"/>
        </w:rPr>
      </w:pPr>
      <w:r w:rsidRPr="005B1F59">
        <w:rPr>
          <w:b/>
          <w:bCs/>
          <w:lang w:val="hu-HU"/>
        </w:rPr>
        <w:t>def szamokmegjelenitese(felulet, eredmenyszamlalo, szamok):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Ennek segítségével jeleníti meg számokat a képernyőn a (szám)képekből</w:t>
      </w:r>
      <w:r w:rsidR="00D718B2">
        <w:rPr>
          <w:lang w:val="hu-HU"/>
        </w:rPr>
        <w:t>. Ehhez bekéri a felületet, hogy hová rakja, illetve a mostani eredményt, és a számképeket is amit meg kell jelenítenie.</w:t>
      </w:r>
    </w:p>
    <w:p w14:paraId="0E87362E" w14:textId="02E351E2" w:rsidR="005B1F59" w:rsidRPr="005B1F59" w:rsidRDefault="005B1F59">
      <w:pPr>
        <w:rPr>
          <w:lang w:val="hu-HU"/>
        </w:rPr>
      </w:pPr>
      <w:r w:rsidRPr="005B1F59">
        <w:rPr>
          <w:b/>
          <w:bCs/>
          <w:lang w:val="hu-HU"/>
        </w:rPr>
        <w:t>def nagytabla(felulet):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A nagy eredménytábla betöltője</w:t>
      </w:r>
      <w:r w:rsidR="004B5AAD">
        <w:rPr>
          <w:lang w:val="hu-HU"/>
        </w:rPr>
        <w:t xml:space="preserve">, ehhez bekéri a felületet, amin meg kell jelenítenie. </w:t>
      </w:r>
    </w:p>
    <w:p w14:paraId="286D0661" w14:textId="15E226D0" w:rsidR="005B1F59" w:rsidRPr="004B5AAD" w:rsidRDefault="005B1F59">
      <w:pPr>
        <w:rPr>
          <w:lang w:val="hu-HU"/>
        </w:rPr>
      </w:pPr>
      <w:r w:rsidRPr="005B1F59">
        <w:rPr>
          <w:b/>
          <w:bCs/>
          <w:lang w:val="hu-HU"/>
        </w:rPr>
        <w:t>def nevbeker(felulet):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Bekéri a játékos nevét</w:t>
      </w:r>
      <w:r w:rsidR="004B5AAD">
        <w:rPr>
          <w:lang w:val="hu-HU"/>
        </w:rPr>
        <w:t xml:space="preserve">, ehhez bekéri a felületet, amin meg kell jelenítenie. </w:t>
      </w:r>
    </w:p>
    <w:p w14:paraId="10142A8B" w14:textId="1902A2B8" w:rsidR="005B1F59" w:rsidRPr="005B1F59" w:rsidRDefault="005B1F59">
      <w:pPr>
        <w:rPr>
          <w:lang w:val="hu-HU"/>
        </w:rPr>
      </w:pPr>
      <w:r w:rsidRPr="005B1F59">
        <w:rPr>
          <w:b/>
          <w:bCs/>
          <w:lang w:val="hu-HU"/>
        </w:rPr>
        <w:t>def maxpontszame(eredmenyszamlalo):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Megnézi, hogy a játékos rekordot ért-e el</w:t>
      </w:r>
      <w:r w:rsidR="004B5AAD">
        <w:rPr>
          <w:lang w:val="hu-HU"/>
        </w:rPr>
        <w:t xml:space="preserve">, ehhez bekéri a jelenlegi pontszámot. </w:t>
      </w:r>
    </w:p>
    <w:p w14:paraId="7149F013" w14:textId="025C992D" w:rsidR="005B1F59" w:rsidRPr="005B1F59" w:rsidRDefault="005B1F59">
      <w:pPr>
        <w:rPr>
          <w:lang w:val="hu-HU"/>
        </w:rPr>
      </w:pPr>
      <w:r w:rsidRPr="005B1F59">
        <w:rPr>
          <w:b/>
          <w:bCs/>
          <w:lang w:val="hu-HU"/>
        </w:rPr>
        <w:t>def legjobbnev(eredmenyszamlalo, nev):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Megnézi, hogy a játékos a rekorder-e, ha igen akkor az ő nevét adja vissza, ellenkező esetben az eddigi rekorderét</w:t>
      </w:r>
      <w:r w:rsidR="004B5AAD">
        <w:rPr>
          <w:lang w:val="hu-HU"/>
        </w:rPr>
        <w:t>, ehhez pedig bekéri a jelenlegi pontszámot és a nevet.</w:t>
      </w:r>
    </w:p>
    <w:p w14:paraId="12A6F6AC" w14:textId="1E653E36" w:rsidR="005B1F59" w:rsidRPr="005B1F59" w:rsidRDefault="005B1F59">
      <w:pPr>
        <w:rPr>
          <w:lang w:val="hu-HU"/>
        </w:rPr>
      </w:pPr>
      <w:r w:rsidRPr="005B1F59">
        <w:rPr>
          <w:b/>
          <w:bCs/>
          <w:lang w:val="hu-HU"/>
        </w:rPr>
        <w:t>def maxpontnevkiiras(felulet, eredmenyszamlalo, kiiras):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Kiírja a maxpontszámot, illetve az eddigi rekorder nevét is amennyibe az nem a mostani játékos</w:t>
      </w:r>
      <w:r w:rsidR="004B5AAD">
        <w:rPr>
          <w:lang w:val="hu-HU"/>
        </w:rPr>
        <w:t>, ehhez bekéri a felületet, amin meg kell jelenítenie, a jelenlegi eredményt illetve a kiirást, ami megmondja, hogy ki lett-e már írva.</w:t>
      </w:r>
    </w:p>
    <w:p w14:paraId="086AC1B1" w14:textId="015087B3" w:rsidR="005B1F59" w:rsidRPr="005B1F59" w:rsidRDefault="005B1F59">
      <w:pPr>
        <w:rPr>
          <w:lang w:val="hu-HU"/>
        </w:rPr>
      </w:pPr>
      <w:r w:rsidRPr="005B1F59">
        <w:rPr>
          <w:b/>
          <w:bCs/>
          <w:lang w:val="hu-HU"/>
        </w:rPr>
        <w:t>def jatekosnevmegjelenites(felulet, nev, legjobbnev):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Kiírja a rekorder nevét, akár a játékosét is amennyiben ő az</w:t>
      </w:r>
      <w:r w:rsidR="004B5AAD">
        <w:rPr>
          <w:lang w:val="hu-HU"/>
        </w:rPr>
        <w:t xml:space="preserve">, ehhez bekéri a felületet, amin meg kell jelenítenie, illetve </w:t>
      </w:r>
      <w:r w:rsidR="00EB7D9F">
        <w:rPr>
          <w:lang w:val="hu-HU"/>
        </w:rPr>
        <w:t xml:space="preserve">a neve(ket)t is. </w:t>
      </w:r>
    </w:p>
    <w:p w14:paraId="44DEB054" w14:textId="4FA01682" w:rsidR="003A25A0" w:rsidRPr="00331501" w:rsidRDefault="005B1F59">
      <w:pPr>
        <w:rPr>
          <w:lang w:val="hu-HU"/>
        </w:rPr>
      </w:pPr>
      <w:r w:rsidRPr="005B1F59">
        <w:rPr>
          <w:b/>
          <w:bCs/>
          <w:lang w:val="hu-HU"/>
        </w:rPr>
        <w:t>def pontszam(felulet, eredmenyszamlalo):</w:t>
      </w:r>
      <w:r>
        <w:rPr>
          <w:b/>
          <w:bCs/>
          <w:lang w:val="hu-HU"/>
        </w:rPr>
        <w:t xml:space="preserve"> </w:t>
      </w:r>
      <w:r w:rsidRPr="005B1F59">
        <w:rPr>
          <w:lang w:val="hu-HU"/>
        </w:rPr>
        <w:t>Jelenlegi pontszám kiírása az eredménytáblára</w:t>
      </w:r>
      <w:r w:rsidR="00F85C33">
        <w:rPr>
          <w:lang w:val="hu-HU"/>
        </w:rPr>
        <w:t xml:space="preserve">, ehhez bekéri a felületet, amin meg kell jelenítenie, illetve a jelenlegi eredményt. </w:t>
      </w:r>
    </w:p>
    <w:p w14:paraId="3EBA5A44" w14:textId="2A71E63D" w:rsidR="00645A75" w:rsidRPr="00331501" w:rsidRDefault="005F2EB1">
      <w:pPr>
        <w:pStyle w:val="Cmsor2"/>
        <w:rPr>
          <w:lang w:val="hu-HU"/>
        </w:rPr>
      </w:pPr>
      <w:r>
        <w:rPr>
          <w:lang w:val="hu-HU"/>
        </w:rPr>
        <w:t>A betoltesek modul</w:t>
      </w:r>
    </w:p>
    <w:p w14:paraId="0E25C9F5" w14:textId="18421F56" w:rsidR="00645A75" w:rsidRDefault="005F2EB1">
      <w:pPr>
        <w:rPr>
          <w:lang w:val="hu-HU"/>
        </w:rPr>
      </w:pPr>
      <w:r>
        <w:rPr>
          <w:lang w:val="hu-HU"/>
        </w:rPr>
        <w:t>Ebben a modulban tároljuk azokat a függvényeket, amelyek a betöltést, megjelenítést (például képek) illetve a beolvasást (név bekérése) segítik.</w:t>
      </w:r>
    </w:p>
    <w:p w14:paraId="3D34BD23" w14:textId="40E26D6C" w:rsidR="003A25A0" w:rsidRPr="003A25A0" w:rsidRDefault="0021494B" w:rsidP="003A25A0">
      <w:pPr>
        <w:rPr>
          <w:b/>
          <w:bCs/>
          <w:lang w:val="hu-HU"/>
        </w:rPr>
      </w:pPr>
      <w:r>
        <w:rPr>
          <w:b/>
          <w:bCs/>
          <w:lang w:val="hu-HU"/>
        </w:rPr>
        <w:t>F</w:t>
      </w:r>
      <w:r w:rsidR="003A25A0" w:rsidRPr="003A25A0">
        <w:rPr>
          <w:b/>
          <w:bCs/>
          <w:lang w:val="hu-HU"/>
        </w:rPr>
        <w:t xml:space="preserve">üggvények, adatszerkezetek:  </w:t>
      </w:r>
    </w:p>
    <w:p w14:paraId="3BB8D79F" w14:textId="7298FD83" w:rsidR="003A25A0" w:rsidRPr="00C733B7" w:rsidRDefault="003A25A0">
      <w:pPr>
        <w:rPr>
          <w:lang w:val="hu-HU"/>
        </w:rPr>
      </w:pPr>
      <w:r w:rsidRPr="003A25A0">
        <w:rPr>
          <w:b/>
          <w:bCs/>
          <w:lang w:val="hu-HU"/>
        </w:rPr>
        <w:t>def szovegbeolvasas(x, y, width, height, bg_color, fg_color, font, felulet):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Bekéri a szöveget, esetünkben a nevet a felhasználótól</w:t>
      </w:r>
      <w:r w:rsidR="00C733B7">
        <w:rPr>
          <w:lang w:val="hu-HU"/>
        </w:rPr>
        <w:t xml:space="preserve">, ehhez a függvény bekéri azt, hogy hová jelenítsük meg a szövegdobozt, és milyen hosszú és széles legyen, illetve milyen színnel, és betűtípussal írja ki ezeket. </w:t>
      </w:r>
    </w:p>
    <w:p w14:paraId="785A9A3A" w14:textId="7882913C" w:rsidR="003A25A0" w:rsidRDefault="003A25A0">
      <w:pPr>
        <w:rPr>
          <w:lang w:val="hu-HU"/>
        </w:rPr>
      </w:pPr>
      <w:r w:rsidRPr="003A25A0">
        <w:rPr>
          <w:b/>
          <w:bCs/>
          <w:lang w:val="hu-HU"/>
        </w:rPr>
        <w:t>def ablak():</w:t>
      </w:r>
      <w:r>
        <w:rPr>
          <w:b/>
          <w:bCs/>
          <w:lang w:val="hu-HU"/>
        </w:rPr>
        <w:t xml:space="preserve"> </w:t>
      </w:r>
      <w:r w:rsidRPr="003A25A0">
        <w:rPr>
          <w:lang w:val="hu-HU"/>
        </w:rPr>
        <w:t>Betölti a pygame-t, az ablak címét, faviconját</w:t>
      </w:r>
    </w:p>
    <w:p w14:paraId="440AA29B" w14:textId="5B2170A2" w:rsidR="00706A22" w:rsidRPr="00C733B7" w:rsidRDefault="00706A22">
      <w:pPr>
        <w:rPr>
          <w:lang w:val="hu-HU"/>
        </w:rPr>
      </w:pPr>
      <w:r w:rsidRPr="00706A22">
        <w:rPr>
          <w:b/>
          <w:bCs/>
          <w:lang w:val="hu-HU"/>
        </w:rPr>
        <w:t>def kep(kepnev):</w:t>
      </w:r>
      <w:r>
        <w:rPr>
          <w:b/>
          <w:bCs/>
          <w:lang w:val="hu-HU"/>
        </w:rPr>
        <w:t xml:space="preserve"> </w:t>
      </w:r>
      <w:r w:rsidRPr="00706A22">
        <w:rPr>
          <w:lang w:val="hu-HU"/>
        </w:rPr>
        <w:t>Beolvassa a képeket, majd konvertálja is</w:t>
      </w:r>
      <w:r w:rsidR="00C733B7" w:rsidRPr="00C733B7">
        <w:rPr>
          <w:lang w:val="hu-HU"/>
        </w:rPr>
        <w:t>, ehhez pedig csak a képünk nevét kéri be</w:t>
      </w:r>
    </w:p>
    <w:p w14:paraId="1B3F06E2" w14:textId="2FB8C3F6" w:rsidR="00B2771F" w:rsidRPr="00B2771F" w:rsidRDefault="00B2771F">
      <w:pPr>
        <w:rPr>
          <w:lang w:val="hu-HU"/>
        </w:rPr>
      </w:pPr>
      <w:r w:rsidRPr="00B2771F">
        <w:rPr>
          <w:b/>
          <w:bCs/>
          <w:lang w:val="hu-HU"/>
        </w:rPr>
        <w:t>def kepmegjelenites(ablak, nev):</w:t>
      </w:r>
      <w:r>
        <w:rPr>
          <w:b/>
          <w:bCs/>
          <w:lang w:val="hu-HU"/>
        </w:rPr>
        <w:t xml:space="preserve"> </w:t>
      </w:r>
      <w:r w:rsidRPr="00B2771F">
        <w:rPr>
          <w:lang w:val="hu-HU"/>
        </w:rPr>
        <w:t>Ennek segítségével jeleníti meg az adott objektumot a képernyőn</w:t>
      </w:r>
      <w:r w:rsidR="00C733B7">
        <w:rPr>
          <w:lang w:val="hu-HU"/>
        </w:rPr>
        <w:t xml:space="preserve">, ehhez bekéri a felületet, amin meg kell jelenítenie, illetve a kép nevét amit meg kell jelenítenie. </w:t>
      </w:r>
    </w:p>
    <w:p w14:paraId="2821F272" w14:textId="459B5535" w:rsidR="00B2771F" w:rsidRPr="00B2771F" w:rsidRDefault="00B2771F">
      <w:pPr>
        <w:rPr>
          <w:lang w:val="hu-HU"/>
        </w:rPr>
      </w:pPr>
      <w:r w:rsidRPr="00B2771F">
        <w:rPr>
          <w:b/>
          <w:bCs/>
          <w:lang w:val="hu-HU"/>
        </w:rPr>
        <w:t>def szamok():</w:t>
      </w:r>
      <w:r>
        <w:rPr>
          <w:b/>
          <w:bCs/>
          <w:lang w:val="hu-HU"/>
        </w:rPr>
        <w:t xml:space="preserve"> </w:t>
      </w:r>
      <w:r w:rsidRPr="00B2771F">
        <w:rPr>
          <w:lang w:val="hu-HU"/>
        </w:rPr>
        <w:t>Ezzel tölti be az összes számot ami kép formátumú</w:t>
      </w:r>
    </w:p>
    <w:p w14:paraId="2F4152F8" w14:textId="77777777" w:rsidR="003A25A0" w:rsidRDefault="003A25A0">
      <w:pPr>
        <w:rPr>
          <w:lang w:val="hu-HU"/>
        </w:rPr>
      </w:pPr>
    </w:p>
    <w:p w14:paraId="56B1ED54" w14:textId="52D8EA94" w:rsidR="005F2EB1" w:rsidRDefault="005F2EB1" w:rsidP="005F2EB1">
      <w:pPr>
        <w:pStyle w:val="Cmsor2"/>
        <w:rPr>
          <w:lang w:val="hu-HU"/>
        </w:rPr>
      </w:pPr>
      <w:r>
        <w:rPr>
          <w:lang w:val="hu-HU"/>
        </w:rPr>
        <w:lastRenderedPageBreak/>
        <w:t>A main modul</w:t>
      </w:r>
    </w:p>
    <w:p w14:paraId="66AC1691" w14:textId="1CEB588C" w:rsidR="005F2EB1" w:rsidRDefault="005F2EB1" w:rsidP="005F2EB1">
      <w:pPr>
        <w:rPr>
          <w:lang w:val="hu-HU"/>
        </w:rPr>
      </w:pPr>
      <w:r>
        <w:rPr>
          <w:lang w:val="hu-HU"/>
        </w:rPr>
        <w:t>A program szíve, a legfontosabb modul. Ide kerül minden ami a játék működéséhez szükséges</w:t>
      </w:r>
      <w:r w:rsidR="00FF13B4">
        <w:rPr>
          <w:lang w:val="hu-HU"/>
        </w:rPr>
        <w:t xml:space="preserve"> és a másik 2 modulba nem tartozik bele</w:t>
      </w:r>
      <w:r>
        <w:rPr>
          <w:lang w:val="hu-HU"/>
        </w:rPr>
        <w:t>.</w:t>
      </w:r>
    </w:p>
    <w:p w14:paraId="3839E98D" w14:textId="417330B5" w:rsidR="00807EA4" w:rsidRDefault="0021494B" w:rsidP="00807EA4">
      <w:pPr>
        <w:rPr>
          <w:b/>
          <w:bCs/>
          <w:lang w:val="hu-HU"/>
        </w:rPr>
      </w:pPr>
      <w:r>
        <w:rPr>
          <w:b/>
          <w:bCs/>
          <w:lang w:val="hu-HU"/>
        </w:rPr>
        <w:t>F</w:t>
      </w:r>
      <w:r w:rsidR="00807EA4" w:rsidRPr="003A25A0">
        <w:rPr>
          <w:b/>
          <w:bCs/>
          <w:lang w:val="hu-HU"/>
        </w:rPr>
        <w:t>üggvények</w:t>
      </w:r>
      <w:r w:rsidR="006C0C50">
        <w:rPr>
          <w:b/>
          <w:bCs/>
          <w:lang w:val="hu-HU"/>
        </w:rPr>
        <w:t xml:space="preserve"> a fomenu, jatek, gamover, és eredmeny mellett</w:t>
      </w:r>
      <w:r w:rsidR="00807EA4" w:rsidRPr="003A25A0">
        <w:rPr>
          <w:b/>
          <w:bCs/>
          <w:lang w:val="hu-HU"/>
        </w:rPr>
        <w:t xml:space="preserve">: </w:t>
      </w:r>
    </w:p>
    <w:p w14:paraId="38FFBECC" w14:textId="4C70E846" w:rsidR="00807EA4" w:rsidRDefault="00807EA4" w:rsidP="00807EA4">
      <w:pPr>
        <w:rPr>
          <w:b/>
          <w:bCs/>
          <w:lang w:val="hu-HU"/>
        </w:rPr>
      </w:pPr>
      <w:r w:rsidRPr="00807EA4">
        <w:rPr>
          <w:b/>
          <w:bCs/>
          <w:lang w:val="hu-HU"/>
        </w:rPr>
        <w:t>def talajgeneralas(felulet, talaj, folyamatosvagynem):</w:t>
      </w:r>
      <w:r>
        <w:rPr>
          <w:b/>
          <w:bCs/>
          <w:lang w:val="hu-HU"/>
        </w:rPr>
        <w:t xml:space="preserve"> </w:t>
      </w:r>
      <w:r w:rsidRPr="00807EA4">
        <w:rPr>
          <w:lang w:val="hu-HU"/>
        </w:rPr>
        <w:t>Folyamatosan mozgó talajt generál, tölt be (a mozgás ki is kapcsolható)</w:t>
      </w:r>
      <w:r w:rsidR="00582937">
        <w:rPr>
          <w:lang w:val="hu-HU"/>
        </w:rPr>
        <w:t>, ehhez bekéri a felületet, amin meg kell jelenítenie, a talajt amit majd meg kell jelenítenie, és bekéri azt is, hogy folyamatosan legyen a talaj vagy nem.</w:t>
      </w:r>
    </w:p>
    <w:p w14:paraId="5FC33281" w14:textId="52B7E173" w:rsidR="00BB4574" w:rsidRDefault="00BB4574" w:rsidP="00BB4574">
      <w:r w:rsidRPr="00BB4574">
        <w:rPr>
          <w:b/>
          <w:bCs/>
        </w:rPr>
        <w:t>def elforgatas(kep, fok):</w:t>
      </w:r>
      <w:r w:rsidRPr="00BB4574">
        <w:t xml:space="preserve"> Ennek segítségével elforgathatok egy képet így például a madarat miután meghal</w:t>
      </w:r>
      <w:r w:rsidR="00582937">
        <w:t>, ehhez bekéri a képet amit el kell forgatnia, illetve a fokot, amivel el kell forgatnia.</w:t>
      </w:r>
    </w:p>
    <w:p w14:paraId="3DD82DF6" w14:textId="43C38C98" w:rsidR="00BB4574" w:rsidRPr="00BB4574" w:rsidRDefault="00BB4574" w:rsidP="00BB4574">
      <w:r w:rsidRPr="00BB4574">
        <w:rPr>
          <w:b/>
          <w:bCs/>
        </w:rPr>
        <w:t>def madarbetoltes(felulet, madar, jatekvege):</w:t>
      </w:r>
      <w:r>
        <w:t xml:space="preserve"> </w:t>
      </w:r>
      <w:r w:rsidRPr="00BB4574">
        <w:t>Ezzel jeleníti és tölti be a madarat: ha él akkor az eredeti képet, ha nem, akkor pedig a halott elforgatott képet</w:t>
      </w:r>
      <w:r w:rsidR="00306915">
        <w:t xml:space="preserve">, </w:t>
      </w:r>
      <w:r w:rsidR="00306915">
        <w:rPr>
          <w:lang w:val="hu-HU"/>
        </w:rPr>
        <w:t>ehhez bekéri a felületet, amin meg kell jelenítenie, a madarat amit meg kell jelenítenie, és azt is, hogy vége-e a játéknak vagy nem.</w:t>
      </w:r>
    </w:p>
    <w:p w14:paraId="02E19359" w14:textId="6D56C181" w:rsidR="00BB4574" w:rsidRPr="00BB4574" w:rsidRDefault="00BB4574" w:rsidP="00807EA4">
      <w:pPr>
        <w:rPr>
          <w:lang w:val="hu-HU"/>
        </w:rPr>
      </w:pPr>
      <w:r w:rsidRPr="00BB4574">
        <w:rPr>
          <w:b/>
          <w:bCs/>
          <w:lang w:val="hu-HU"/>
        </w:rPr>
        <w:t>def jatekinditouzenet(start, felulet, uzenet):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 játék indítása előtti üzenetet tölti be</w:t>
      </w:r>
      <w:r w:rsidR="00306915">
        <w:rPr>
          <w:lang w:val="hu-HU"/>
        </w:rPr>
        <w:t>, bekéri, hogy a játékos elindította-e a játékot vagy nem, emellett bekéri a felületet, amin meg kell jelenítenie, és bekéri az üzenet képét.</w:t>
      </w:r>
    </w:p>
    <w:p w14:paraId="5916F6CF" w14:textId="40D974C2" w:rsidR="00BB4574" w:rsidRDefault="00BB4574" w:rsidP="00807EA4">
      <w:pPr>
        <w:rPr>
          <w:b/>
          <w:bCs/>
          <w:lang w:val="hu-HU"/>
        </w:rPr>
      </w:pPr>
      <w:r w:rsidRPr="00BB4574">
        <w:rPr>
          <w:b/>
          <w:bCs/>
          <w:lang w:val="hu-HU"/>
        </w:rPr>
        <w:t>def belementazoszlopba(madar, cso):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Ennek segítségével ellenőrzi, hogy a madár beleütközött-e a csövekbe vagy nem</w:t>
      </w:r>
      <w:r w:rsidR="00861C85">
        <w:rPr>
          <w:lang w:val="hu-HU"/>
        </w:rPr>
        <w:t>, ehhez bekéri a madarat és a csövet, hogy össze tudja őket hasonlítani.</w:t>
      </w:r>
    </w:p>
    <w:p w14:paraId="03D3F8BB" w14:textId="273AF2A7" w:rsidR="00BB4574" w:rsidRDefault="00BB4574" w:rsidP="00807EA4">
      <w:pPr>
        <w:rPr>
          <w:b/>
          <w:bCs/>
          <w:lang w:val="hu-HU"/>
        </w:rPr>
      </w:pPr>
      <w:r w:rsidRPr="00BB4574">
        <w:rPr>
          <w:b/>
          <w:bCs/>
          <w:lang w:val="hu-HU"/>
        </w:rPr>
        <w:t>def halalutanfold(madar, talaj, jatekvege):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meghalt a madár és a levegőben volt, lefelé esik amíg nem ér a pálya aljára</w:t>
      </w:r>
      <w:r w:rsidR="00861C85">
        <w:rPr>
          <w:lang w:val="hu-HU"/>
        </w:rPr>
        <w:t>, ehhez bekéri a madarat, a talajt, és ezeknek a magasságát folyamatosan ellenőrzi, illetve azt is, hogy vége-e a játéknak vagy nem.</w:t>
      </w:r>
    </w:p>
    <w:p w14:paraId="3F84CAE4" w14:textId="7F494DC9" w:rsidR="00BB4574" w:rsidRDefault="00BB4574" w:rsidP="00807EA4">
      <w:pPr>
        <w:rPr>
          <w:b/>
          <w:bCs/>
          <w:lang w:val="hu-HU"/>
        </w:rPr>
      </w:pPr>
      <w:r w:rsidRPr="00BB4574">
        <w:rPr>
          <w:b/>
          <w:bCs/>
          <w:lang w:val="hu-HU"/>
        </w:rPr>
        <w:t>def madarlefele(madar, talaj, madarklikk):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Ennek segítségével tart folyamatosan lefelé a madár.</w:t>
      </w:r>
      <w:r w:rsidR="00CE75B2">
        <w:rPr>
          <w:lang w:val="hu-HU"/>
        </w:rPr>
        <w:t xml:space="preserve"> Ehhez bekéri a madarat, a talajt, hogy tudjuk a magasságukat, és azt is, hogy klikkelt-e közben a játékos vagy nem.</w:t>
      </w:r>
    </w:p>
    <w:p w14:paraId="0AF84135" w14:textId="70F40AF9" w:rsidR="00BB4574" w:rsidRPr="00621118" w:rsidRDefault="00BB4574" w:rsidP="00807EA4">
      <w:pPr>
        <w:rPr>
          <w:b/>
          <w:bCs/>
          <w:lang w:val="hu-HU"/>
        </w:rPr>
      </w:pPr>
      <w:r w:rsidRPr="00BB4574">
        <w:rPr>
          <w:b/>
          <w:bCs/>
          <w:lang w:val="hu-HU"/>
        </w:rPr>
        <w:t>def madartalajhozert(madar, talaj, jatekvege):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a madár a talajhoz ér, vége a játéknak</w:t>
      </w:r>
      <w:r w:rsidR="008044D1">
        <w:rPr>
          <w:lang w:val="hu-HU"/>
        </w:rPr>
        <w:t>, ehhez bekéri a madarat, a talajt, hogy tudjuk a magasságukat, és azt, hogy vége-e a játéknak vagy nem.</w:t>
      </w:r>
    </w:p>
    <w:p w14:paraId="434C0C42" w14:textId="74723647" w:rsidR="00BB4574" w:rsidRDefault="00BB4574" w:rsidP="00807EA4">
      <w:pPr>
        <w:rPr>
          <w:b/>
          <w:bCs/>
          <w:lang w:val="hu-HU"/>
        </w:rPr>
      </w:pPr>
      <w:r w:rsidRPr="00BB4574">
        <w:rPr>
          <w:b/>
          <w:bCs/>
          <w:lang w:val="hu-HU"/>
        </w:rPr>
        <w:t>def madarfelklikkutan(madar, madarklikk, jatekvege):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a játékos klikkelt, a madár elkezd felfelé menni</w:t>
      </w:r>
      <w:r w:rsidR="00A05815">
        <w:rPr>
          <w:lang w:val="hu-HU"/>
        </w:rPr>
        <w:t>, ehhez bekéri a madarat (így a magasságát), emellett, hogy klikkelt-e a játékos, illetve azt, hogy vége-e a játéknak vagy nem.</w:t>
      </w:r>
    </w:p>
    <w:p w14:paraId="07CD3EC3" w14:textId="17EEE3E0" w:rsidR="00BB4574" w:rsidRPr="00BB4574" w:rsidRDefault="00BB4574" w:rsidP="00807EA4">
      <w:pPr>
        <w:rPr>
          <w:lang w:val="hu-HU"/>
        </w:rPr>
      </w:pPr>
      <w:r w:rsidRPr="00BB4574">
        <w:rPr>
          <w:b/>
          <w:bCs/>
          <w:lang w:val="hu-HU"/>
        </w:rPr>
        <w:t>def madarelerteaklikkmagassagot(madarklikk, jatekvege, madar, ujmadarmagassag):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a játékos klikkelt, és a madár felért a klikkmagassághoz, a klikket false tesszük</w:t>
      </w:r>
      <w:r w:rsidR="007A006D">
        <w:rPr>
          <w:lang w:val="hu-HU"/>
        </w:rPr>
        <w:t xml:space="preserve">, ehhez bekéri, hogy </w:t>
      </w:r>
      <w:r w:rsidR="007A006D" w:rsidRPr="00BB4574">
        <w:rPr>
          <w:lang w:val="hu-HU"/>
        </w:rPr>
        <w:t>a játékos klikkelt</w:t>
      </w:r>
      <w:r w:rsidR="007A006D">
        <w:rPr>
          <w:lang w:val="hu-HU"/>
        </w:rPr>
        <w:t xml:space="preserve">-e, </w:t>
      </w:r>
      <w:r w:rsidR="009A09EA">
        <w:rPr>
          <w:lang w:val="hu-HU"/>
        </w:rPr>
        <w:t>hogy vége-e a játéknak, bekéri a madarat, és azt is, hogy milyen magasra kell elérnie a madárnak a klikk után.</w:t>
      </w:r>
    </w:p>
    <w:p w14:paraId="29E08567" w14:textId="6FC1F4DC" w:rsidR="00BB4574" w:rsidRDefault="00BB4574" w:rsidP="00807EA4">
      <w:pPr>
        <w:rPr>
          <w:b/>
          <w:bCs/>
          <w:lang w:val="hu-HU"/>
        </w:rPr>
      </w:pPr>
      <w:r w:rsidRPr="00BB4574">
        <w:rPr>
          <w:b/>
          <w:bCs/>
          <w:lang w:val="hu-HU"/>
        </w:rPr>
        <w:t>def kimentapalyarol(madarmagassag):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Amennyiben a játékos megpróbál felül kimenni a pályáról, visszaállítja a legfelső lehetséges pozícióba</w:t>
      </w:r>
      <w:r w:rsidR="006D74DD">
        <w:rPr>
          <w:lang w:val="hu-HU"/>
        </w:rPr>
        <w:t>, ehhez bekéri a madár jelenlegi magasságát.</w:t>
      </w:r>
    </w:p>
    <w:p w14:paraId="6D76392B" w14:textId="5BF40CF1" w:rsidR="00BB4574" w:rsidRDefault="00BB4574" w:rsidP="00807EA4">
      <w:pPr>
        <w:rPr>
          <w:b/>
          <w:bCs/>
          <w:lang w:val="hu-HU"/>
        </w:rPr>
      </w:pPr>
      <w:r w:rsidRPr="00BB4574">
        <w:rPr>
          <w:b/>
          <w:bCs/>
          <w:lang w:val="hu-HU"/>
        </w:rPr>
        <w:t>def csoszelesseg(cso, jatekvege):</w:t>
      </w:r>
      <w:r>
        <w:rPr>
          <w:b/>
          <w:bCs/>
          <w:lang w:val="hu-HU"/>
        </w:rPr>
        <w:t xml:space="preserve"> </w:t>
      </w:r>
      <w:r w:rsidRPr="00BB4574">
        <w:rPr>
          <w:lang w:val="hu-HU"/>
        </w:rPr>
        <w:t>Ez felel a folyamatosan mozgó csövekért, hogy balra mozogjanak amíg el nem tűnik a képernyőről. Miután eltűnt újra elindulnak a pálya jobb oldaláról</w:t>
      </w:r>
      <w:r w:rsidR="00FB2603">
        <w:rPr>
          <w:lang w:val="hu-HU"/>
        </w:rPr>
        <w:t>. Ehhez bekéri a csövet (így a szélességét), illetve azt, hogy vége-e a játéknak.</w:t>
      </w:r>
    </w:p>
    <w:p w14:paraId="322DC79D" w14:textId="71BB604A" w:rsidR="00807EA4" w:rsidRDefault="00807EA4" w:rsidP="00807EA4">
      <w:pPr>
        <w:rPr>
          <w:b/>
          <w:bCs/>
          <w:lang w:val="hu-HU"/>
        </w:rPr>
      </w:pPr>
      <w:r w:rsidRPr="00807EA4">
        <w:rPr>
          <w:b/>
          <w:bCs/>
          <w:lang w:val="hu-HU"/>
        </w:rPr>
        <w:t>def csomagassag(cso, jatekvege):</w:t>
      </w:r>
      <w:r>
        <w:rPr>
          <w:b/>
          <w:bCs/>
          <w:lang w:val="hu-HU"/>
        </w:rPr>
        <w:t xml:space="preserve"> </w:t>
      </w:r>
      <w:r w:rsidRPr="00807EA4">
        <w:rPr>
          <w:lang w:val="hu-HU"/>
        </w:rPr>
        <w:t>Véletlenszerűen generálja az alsőcső magasságát</w:t>
      </w:r>
      <w:r w:rsidR="002F7F88">
        <w:rPr>
          <w:lang w:val="hu-HU"/>
        </w:rPr>
        <w:t>, ehhez bekéri a csövet (így a szélességét), illetve azt, hogy vége-e a játéknak.</w:t>
      </w:r>
    </w:p>
    <w:p w14:paraId="5CABE068" w14:textId="541026BC" w:rsidR="00807EA4" w:rsidRDefault="00807EA4" w:rsidP="00807EA4">
      <w:pPr>
        <w:rPr>
          <w:lang w:val="hu-HU"/>
        </w:rPr>
      </w:pPr>
      <w:r w:rsidRPr="00807EA4">
        <w:rPr>
          <w:b/>
          <w:bCs/>
          <w:lang w:val="hu-HU"/>
        </w:rPr>
        <w:t>def csogeneralas(felulet, cso, start, jatekvege):</w:t>
      </w:r>
      <w:r w:rsidRPr="00807EA4">
        <w:t xml:space="preserve"> </w:t>
      </w:r>
      <w:r w:rsidRPr="00807EA4">
        <w:rPr>
          <w:lang w:val="hu-HU"/>
        </w:rPr>
        <w:t>Betölti  a képernyőre az alsó cső-t, illetve magasságának függvényében a felső csövet</w:t>
      </w:r>
      <w:r>
        <w:rPr>
          <w:lang w:val="hu-HU"/>
        </w:rPr>
        <w:t xml:space="preserve"> is</w:t>
      </w:r>
      <w:r w:rsidR="006C5A93">
        <w:rPr>
          <w:lang w:val="hu-HU"/>
        </w:rPr>
        <w:t>, ehhez bekéri a felületet, amin meg kell jelenítenie, a csövet, így a magasságot és a szélességet, illetve, hogy elindult-e a játék vagy nem és azt, hogy vége-e a játéknak.</w:t>
      </w:r>
    </w:p>
    <w:p w14:paraId="39FC3E0E" w14:textId="2E9F3226" w:rsidR="00F2379B" w:rsidRPr="00331501" w:rsidRDefault="00807EA4" w:rsidP="00F2379B">
      <w:pPr>
        <w:rPr>
          <w:lang w:val="hu-HU"/>
        </w:rPr>
      </w:pPr>
      <w:r w:rsidRPr="00807EA4">
        <w:rPr>
          <w:b/>
          <w:bCs/>
          <w:lang w:val="hu-HU"/>
        </w:rPr>
        <w:t>def klikkeltobjektum(objektum, event, szel, mag):</w:t>
      </w:r>
      <w:r>
        <w:rPr>
          <w:b/>
          <w:bCs/>
          <w:lang w:val="hu-HU"/>
        </w:rPr>
        <w:t xml:space="preserve"> </w:t>
      </w:r>
      <w:r w:rsidRPr="00807EA4">
        <w:rPr>
          <w:lang w:val="hu-HU"/>
        </w:rPr>
        <w:t>Ennek segítségével tudom ellenőrizni, hogy rákattintottak-e egy objektumra.</w:t>
      </w:r>
      <w:r w:rsidR="006D10B3">
        <w:rPr>
          <w:lang w:val="hu-HU"/>
        </w:rPr>
        <w:t xml:space="preserve"> Ehhez bekéri az objektum nevét (így megtudja a pozíciót), a Python eventjét, és az Objektum pontos szélességét és magasságát. </w:t>
      </w:r>
    </w:p>
    <w:sectPr w:rsidR="00F2379B" w:rsidRPr="00331501" w:rsidSect="00331501">
      <w:footerReference w:type="default" r:id="rId7"/>
      <w:pgSz w:w="11906" w:h="16838" w:code="9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E5B66" w14:textId="77777777" w:rsidR="00F206E7" w:rsidRDefault="00F206E7">
      <w:pPr>
        <w:spacing w:after="0"/>
      </w:pPr>
      <w:r>
        <w:separator/>
      </w:r>
    </w:p>
  </w:endnote>
  <w:endnote w:type="continuationSeparator" w:id="0">
    <w:p w14:paraId="2DC6E067" w14:textId="77777777" w:rsidR="00F206E7" w:rsidRDefault="00F20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10B07" w14:textId="77777777" w:rsidR="00645A75" w:rsidRPr="00B6534B" w:rsidRDefault="00C70C09" w:rsidP="003E2D26">
    <w:pPr>
      <w:pStyle w:val="llb"/>
      <w:rPr>
        <w:lang w:val="hu-HU"/>
      </w:rPr>
    </w:pPr>
    <w:r w:rsidRPr="00B6534B">
      <w:rPr>
        <w:lang w:val="hu-HU" w:bidi="hu"/>
      </w:rPr>
      <w:fldChar w:fldCharType="begin"/>
    </w:r>
    <w:r w:rsidRPr="00B6534B">
      <w:rPr>
        <w:lang w:val="hu-HU" w:bidi="hu"/>
      </w:rPr>
      <w:instrText xml:space="preserve"> PAGE   \* MERGEFORMAT </w:instrText>
    </w:r>
    <w:r w:rsidRPr="00B6534B">
      <w:rPr>
        <w:lang w:val="hu-HU" w:bidi="hu"/>
      </w:rPr>
      <w:fldChar w:fldCharType="separate"/>
    </w:r>
    <w:r w:rsidR="00897784" w:rsidRPr="00B6534B">
      <w:rPr>
        <w:noProof/>
        <w:lang w:val="hu-HU" w:bidi="hu"/>
      </w:rPr>
      <w:t>1</w:t>
    </w:r>
    <w:r w:rsidRPr="00B6534B">
      <w:rPr>
        <w:noProof/>
        <w:lang w:val="hu-HU" w:bidi="hu"/>
      </w:rPr>
      <w:fldChar w:fldCharType="end"/>
    </w:r>
    <w:r w:rsidRPr="00B6534B">
      <w:rPr>
        <w:lang w:val="hu-HU" w:bidi="hu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1DC9B" w14:textId="77777777" w:rsidR="00F206E7" w:rsidRDefault="00F206E7">
      <w:pPr>
        <w:spacing w:after="0"/>
      </w:pPr>
      <w:r>
        <w:separator/>
      </w:r>
    </w:p>
  </w:footnote>
  <w:footnote w:type="continuationSeparator" w:id="0">
    <w:p w14:paraId="79D5A8AA" w14:textId="77777777" w:rsidR="00F206E7" w:rsidRDefault="00F206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Szmozott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Szmozott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Felsorol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Felsorol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136DB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751574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1E66F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Felsorols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9B"/>
    <w:rsid w:val="000941A1"/>
    <w:rsid w:val="001044B2"/>
    <w:rsid w:val="001A148C"/>
    <w:rsid w:val="001C1126"/>
    <w:rsid w:val="001C1A07"/>
    <w:rsid w:val="001E1E51"/>
    <w:rsid w:val="0021494B"/>
    <w:rsid w:val="00216B82"/>
    <w:rsid w:val="0024197D"/>
    <w:rsid w:val="00290CC6"/>
    <w:rsid w:val="002A7E53"/>
    <w:rsid w:val="002F30E3"/>
    <w:rsid w:val="002F7F88"/>
    <w:rsid w:val="00306915"/>
    <w:rsid w:val="00331501"/>
    <w:rsid w:val="0038065F"/>
    <w:rsid w:val="003858A9"/>
    <w:rsid w:val="003A25A0"/>
    <w:rsid w:val="003B0391"/>
    <w:rsid w:val="003E2D26"/>
    <w:rsid w:val="0047050B"/>
    <w:rsid w:val="004B3A36"/>
    <w:rsid w:val="004B5AAD"/>
    <w:rsid w:val="00540212"/>
    <w:rsid w:val="00544E8A"/>
    <w:rsid w:val="00575D7D"/>
    <w:rsid w:val="00582937"/>
    <w:rsid w:val="00587541"/>
    <w:rsid w:val="0059569D"/>
    <w:rsid w:val="005B1F59"/>
    <w:rsid w:val="005F2EB1"/>
    <w:rsid w:val="00621118"/>
    <w:rsid w:val="00645A75"/>
    <w:rsid w:val="006C0C50"/>
    <w:rsid w:val="006C5A93"/>
    <w:rsid w:val="006D10B3"/>
    <w:rsid w:val="006D306A"/>
    <w:rsid w:val="006D74DD"/>
    <w:rsid w:val="006F7190"/>
    <w:rsid w:val="00706A22"/>
    <w:rsid w:val="00763449"/>
    <w:rsid w:val="007824E9"/>
    <w:rsid w:val="007A006D"/>
    <w:rsid w:val="007E0C3F"/>
    <w:rsid w:val="008044D1"/>
    <w:rsid w:val="00807EA4"/>
    <w:rsid w:val="00847E0C"/>
    <w:rsid w:val="00855DE9"/>
    <w:rsid w:val="00861C85"/>
    <w:rsid w:val="00865AAC"/>
    <w:rsid w:val="00883B4C"/>
    <w:rsid w:val="00897784"/>
    <w:rsid w:val="008D416A"/>
    <w:rsid w:val="009550F6"/>
    <w:rsid w:val="009A09EA"/>
    <w:rsid w:val="009B24C8"/>
    <w:rsid w:val="009D1E5C"/>
    <w:rsid w:val="009D3D78"/>
    <w:rsid w:val="009E337C"/>
    <w:rsid w:val="00A05815"/>
    <w:rsid w:val="00A66C39"/>
    <w:rsid w:val="00A67D06"/>
    <w:rsid w:val="00AF070D"/>
    <w:rsid w:val="00B15429"/>
    <w:rsid w:val="00B2771F"/>
    <w:rsid w:val="00B4621A"/>
    <w:rsid w:val="00B55513"/>
    <w:rsid w:val="00B6534B"/>
    <w:rsid w:val="00B766DC"/>
    <w:rsid w:val="00B96BA5"/>
    <w:rsid w:val="00BA5A96"/>
    <w:rsid w:val="00BB4574"/>
    <w:rsid w:val="00C70C09"/>
    <w:rsid w:val="00C733B7"/>
    <w:rsid w:val="00CA7742"/>
    <w:rsid w:val="00CE75B2"/>
    <w:rsid w:val="00D718B2"/>
    <w:rsid w:val="00EB7D9F"/>
    <w:rsid w:val="00F206E7"/>
    <w:rsid w:val="00F2379B"/>
    <w:rsid w:val="00F649AF"/>
    <w:rsid w:val="00F85C33"/>
    <w:rsid w:val="00F9624C"/>
    <w:rsid w:val="00FB092A"/>
    <w:rsid w:val="00FB2603"/>
    <w:rsid w:val="00FC4B68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C12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hu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534B"/>
  </w:style>
  <w:style w:type="paragraph" w:styleId="Cmsor1">
    <w:name w:val="heading 1"/>
    <w:basedOn w:val="Norml"/>
    <w:next w:val="Norml"/>
    <w:link w:val="Cmsor1Char"/>
    <w:uiPriority w:val="1"/>
    <w:qFormat/>
    <w:rsid w:val="00B6534B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Cmsor2">
    <w:name w:val="heading 2"/>
    <w:basedOn w:val="Norml"/>
    <w:next w:val="Norml"/>
    <w:link w:val="Cmsor2Char"/>
    <w:uiPriority w:val="1"/>
    <w:unhideWhenUsed/>
    <w:qFormat/>
    <w:rsid w:val="00B6534B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53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53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53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53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5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53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2"/>
    <w:qFormat/>
    <w:rsid w:val="00B6534B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CmChar">
    <w:name w:val="Cím Char"/>
    <w:basedOn w:val="Bekezdsalapbettpusa"/>
    <w:link w:val="Cm"/>
    <w:uiPriority w:val="2"/>
    <w:rsid w:val="00B6534B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Alcm">
    <w:name w:val="Subtitle"/>
    <w:basedOn w:val="Norml"/>
    <w:next w:val="Norml"/>
    <w:link w:val="AlcmChar"/>
    <w:uiPriority w:val="3"/>
    <w:qFormat/>
    <w:rsid w:val="00B6534B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AlcmChar">
    <w:name w:val="Alcím Char"/>
    <w:basedOn w:val="Bekezdsalapbettpusa"/>
    <w:link w:val="Alcm"/>
    <w:uiPriority w:val="3"/>
    <w:rsid w:val="00B6534B"/>
    <w:rPr>
      <w:b/>
      <w:bCs/>
      <w:color w:val="262626" w:themeColor="text1" w:themeTint="D9"/>
      <w:spacing w:val="15"/>
      <w:sz w:val="24"/>
    </w:rPr>
  </w:style>
  <w:style w:type="character" w:styleId="Helyrzszveg">
    <w:name w:val="Placeholder Text"/>
    <w:basedOn w:val="Bekezdsalapbettpusa"/>
    <w:uiPriority w:val="99"/>
    <w:semiHidden/>
    <w:rsid w:val="00B6534B"/>
    <w:rPr>
      <w:color w:val="595959" w:themeColor="text1" w:themeTint="A6"/>
    </w:rPr>
  </w:style>
  <w:style w:type="character" w:customStyle="1" w:styleId="Cmsor1Char">
    <w:name w:val="Címsor 1 Char"/>
    <w:basedOn w:val="Bekezdsalapbettpusa"/>
    <w:link w:val="Cmsor1"/>
    <w:uiPriority w:val="1"/>
    <w:rsid w:val="00B6534B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Rcsostblzat">
    <w:name w:val="Table Grid"/>
    <w:basedOn w:val="Normltblzat"/>
    <w:uiPriority w:val="39"/>
    <w:rsid w:val="00B653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1"/>
    <w:rsid w:val="00B6534B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Felsorols">
    <w:name w:val="List Bullet"/>
    <w:basedOn w:val="Norml"/>
    <w:uiPriority w:val="1"/>
    <w:unhideWhenUsed/>
    <w:qFormat/>
    <w:rsid w:val="00B6534B"/>
    <w:pPr>
      <w:numPr>
        <w:numId w:val="4"/>
      </w:numPr>
    </w:pPr>
  </w:style>
  <w:style w:type="character" w:styleId="Kiemels2">
    <w:name w:val="Strong"/>
    <w:basedOn w:val="Bekezdsalapbettpusa"/>
    <w:uiPriority w:val="1"/>
    <w:qFormat/>
    <w:rsid w:val="00B6534B"/>
    <w:rPr>
      <w:b/>
      <w:bCs/>
      <w:color w:val="262626" w:themeColor="text1" w:themeTint="D9"/>
    </w:rPr>
  </w:style>
  <w:style w:type="table" w:customStyle="1" w:styleId="Tantervtblzataszeglynlkl">
    <w:name w:val="Tanterv táblázata – szegély nélkül"/>
    <w:basedOn w:val="Normltblzat"/>
    <w:uiPriority w:val="99"/>
    <w:rsid w:val="00B6534B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incstrkz">
    <w:name w:val="No Spacing"/>
    <w:uiPriority w:val="36"/>
    <w:qFormat/>
    <w:rsid w:val="00B6534B"/>
    <w:pPr>
      <w:spacing w:after="0"/>
    </w:pPr>
  </w:style>
  <w:style w:type="table" w:customStyle="1" w:styleId="Tantervtblzataszegllyel">
    <w:name w:val="Tanterv táblázata – szegéllyel"/>
    <w:basedOn w:val="Normltblzat"/>
    <w:uiPriority w:val="99"/>
    <w:rsid w:val="00B6534B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lfej">
    <w:name w:val="header"/>
    <w:basedOn w:val="Norml"/>
    <w:link w:val="lfejChar"/>
    <w:uiPriority w:val="99"/>
    <w:unhideWhenUsed/>
    <w:rsid w:val="00B6534B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B6534B"/>
  </w:style>
  <w:style w:type="paragraph" w:styleId="llb">
    <w:name w:val="footer"/>
    <w:basedOn w:val="Norml"/>
    <w:link w:val="llbChar"/>
    <w:uiPriority w:val="99"/>
    <w:unhideWhenUsed/>
    <w:rsid w:val="00B6534B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llbChar">
    <w:name w:val="Élőláb Char"/>
    <w:basedOn w:val="Bekezdsalapbettpusa"/>
    <w:link w:val="llb"/>
    <w:uiPriority w:val="99"/>
    <w:rsid w:val="00B6534B"/>
    <w:rPr>
      <w:b/>
      <w:bCs/>
      <w:color w:val="262626" w:themeColor="text1" w:themeTint="D9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6534B"/>
    <w:pPr>
      <w:spacing w:after="0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6534B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B6534B"/>
  </w:style>
  <w:style w:type="paragraph" w:styleId="Szvegblokk">
    <w:name w:val="Block Text"/>
    <w:basedOn w:val="Norml"/>
    <w:uiPriority w:val="99"/>
    <w:semiHidden/>
    <w:unhideWhenUsed/>
    <w:rsid w:val="00B6534B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B6534B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B6534B"/>
  </w:style>
  <w:style w:type="paragraph" w:styleId="Szvegtrzs2">
    <w:name w:val="Body Text 2"/>
    <w:basedOn w:val="Norml"/>
    <w:link w:val="Szvegtrzs2Char"/>
    <w:uiPriority w:val="99"/>
    <w:semiHidden/>
    <w:unhideWhenUsed/>
    <w:rsid w:val="00B6534B"/>
    <w:pPr>
      <w:spacing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B6534B"/>
  </w:style>
  <w:style w:type="paragraph" w:styleId="Szvegtrzs3">
    <w:name w:val="Body Text 3"/>
    <w:basedOn w:val="Norml"/>
    <w:link w:val="Szvegtrzs3Char"/>
    <w:uiPriority w:val="99"/>
    <w:semiHidden/>
    <w:unhideWhenUsed/>
    <w:rsid w:val="00B6534B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6534B"/>
    <w:rPr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B6534B"/>
    <w:pPr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B6534B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B6534B"/>
    <w:pPr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B6534B"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B6534B"/>
    <w:pPr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B6534B"/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B6534B"/>
    <w:pPr>
      <w:spacing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B6534B"/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6534B"/>
    <w:pPr>
      <w:ind w:left="283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6534B"/>
    <w:rPr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B6534B"/>
    <w:rPr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534B"/>
    <w:pPr>
      <w:spacing w:after="200"/>
    </w:pPr>
    <w:rPr>
      <w:i/>
      <w:iCs/>
      <w:color w:val="361817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B6534B"/>
    <w:pPr>
      <w:spacing w:after="0"/>
      <w:ind w:left="4252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B6534B"/>
  </w:style>
  <w:style w:type="table" w:styleId="Sznesrcs">
    <w:name w:val="Colorful Grid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B6534B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6534B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6534B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6534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6534B"/>
    <w:rPr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B6534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B6534B"/>
  </w:style>
  <w:style w:type="character" w:customStyle="1" w:styleId="DtumChar">
    <w:name w:val="Dátum Char"/>
    <w:basedOn w:val="Bekezdsalapbettpusa"/>
    <w:link w:val="Dtum"/>
    <w:uiPriority w:val="99"/>
    <w:semiHidden/>
    <w:rsid w:val="00B6534B"/>
  </w:style>
  <w:style w:type="paragraph" w:styleId="Dokumentumtrkp">
    <w:name w:val="Document Map"/>
    <w:basedOn w:val="Norml"/>
    <w:link w:val="DokumentumtrkpChar"/>
    <w:uiPriority w:val="99"/>
    <w:semiHidden/>
    <w:unhideWhenUsed/>
    <w:rsid w:val="00B6534B"/>
    <w:pPr>
      <w:spacing w:after="0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6534B"/>
    <w:rPr>
      <w:rFonts w:ascii="Segoe UI" w:hAnsi="Segoe UI" w:cs="Segoe UI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B6534B"/>
    <w:pPr>
      <w:spacing w:after="0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B6534B"/>
  </w:style>
  <w:style w:type="character" w:styleId="Kiemels">
    <w:name w:val="Emphasis"/>
    <w:basedOn w:val="Bekezdsalapbettpusa"/>
    <w:uiPriority w:val="20"/>
    <w:semiHidden/>
    <w:unhideWhenUsed/>
    <w:qFormat/>
    <w:rsid w:val="00B6534B"/>
    <w:rPr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B6534B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6534B"/>
    <w:pPr>
      <w:spacing w:after="0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6534B"/>
    <w:rPr>
      <w:szCs w:val="20"/>
    </w:rPr>
  </w:style>
  <w:style w:type="paragraph" w:styleId="Bortkcm">
    <w:name w:val="envelope address"/>
    <w:basedOn w:val="Norml"/>
    <w:uiPriority w:val="99"/>
    <w:semiHidden/>
    <w:unhideWhenUsed/>
    <w:rsid w:val="00B6534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B6534B"/>
    <w:rPr>
      <w:color w:val="A85D00" w:themeColor="accent5" w:themeShade="BF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B6534B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534B"/>
    <w:pPr>
      <w:spacing w:after="0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534B"/>
    <w:rPr>
      <w:szCs w:val="20"/>
    </w:rPr>
  </w:style>
  <w:style w:type="table" w:styleId="Tblzatrcsos1vilgos">
    <w:name w:val="Grid Table 1 Light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B6534B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blzatrcsos3">
    <w:name w:val="Grid Table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B6534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Bekezdsalapbettpusa"/>
    <w:uiPriority w:val="99"/>
    <w:semiHidden/>
    <w:unhideWhenUsed/>
    <w:rsid w:val="00B6534B"/>
    <w:rPr>
      <w:color w:val="2B579A"/>
      <w:shd w:val="clear" w:color="auto" w:fill="E6E6E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534B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534B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534B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534B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534B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534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534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mozaiksz">
    <w:name w:val="HTML Acronym"/>
    <w:basedOn w:val="Bekezdsalapbettpusa"/>
    <w:uiPriority w:val="99"/>
    <w:semiHidden/>
    <w:unhideWhenUsed/>
    <w:rsid w:val="00B6534B"/>
  </w:style>
  <w:style w:type="paragraph" w:styleId="HTML-cm">
    <w:name w:val="HTML Address"/>
    <w:basedOn w:val="Norml"/>
    <w:link w:val="HTML-cmChar"/>
    <w:uiPriority w:val="99"/>
    <w:semiHidden/>
    <w:unhideWhenUsed/>
    <w:rsid w:val="00B6534B"/>
    <w:pPr>
      <w:spacing w:after="0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B6534B"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B6534B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B6534B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B6534B"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B6534B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B6534B"/>
    <w:pPr>
      <w:spacing w:after="0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6534B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B6534B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B6534B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B6534B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B6534B"/>
    <w:rPr>
      <w:color w:val="3177A6" w:themeColor="accent2" w:themeShade="BF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B6534B"/>
    <w:pPr>
      <w:spacing w:after="0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B6534B"/>
    <w:pPr>
      <w:spacing w:after="0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B6534B"/>
    <w:pPr>
      <w:spacing w:after="0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B6534B"/>
    <w:pPr>
      <w:spacing w:after="0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B6534B"/>
    <w:pPr>
      <w:spacing w:after="0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B6534B"/>
    <w:pPr>
      <w:spacing w:after="0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B6534B"/>
    <w:pPr>
      <w:spacing w:after="0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B6534B"/>
    <w:pPr>
      <w:spacing w:after="0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B6534B"/>
    <w:pPr>
      <w:spacing w:after="0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B6534B"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B6534B"/>
    <w:rPr>
      <w:i/>
      <w:iCs/>
      <w:color w:val="B6332E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B6534B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B6534B"/>
    <w:rPr>
      <w:i/>
      <w:iCs/>
      <w:color w:val="B6332E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B6534B"/>
    <w:rPr>
      <w:b/>
      <w:bCs/>
      <w:caps w:val="0"/>
      <w:smallCaps/>
      <w:color w:val="B6332E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B6534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B6534B"/>
  </w:style>
  <w:style w:type="paragraph" w:styleId="Lista">
    <w:name w:val="List"/>
    <w:basedOn w:val="Norml"/>
    <w:uiPriority w:val="99"/>
    <w:semiHidden/>
    <w:unhideWhenUsed/>
    <w:rsid w:val="00B6534B"/>
    <w:pPr>
      <w:ind w:left="283" w:hanging="283"/>
      <w:contextualSpacing/>
    </w:pPr>
  </w:style>
  <w:style w:type="paragraph" w:styleId="Lista2">
    <w:name w:val="List 2"/>
    <w:basedOn w:val="Norml"/>
    <w:uiPriority w:val="99"/>
    <w:semiHidden/>
    <w:unhideWhenUsed/>
    <w:rsid w:val="00B6534B"/>
    <w:pPr>
      <w:ind w:left="566" w:hanging="283"/>
      <w:contextualSpacing/>
    </w:pPr>
  </w:style>
  <w:style w:type="paragraph" w:styleId="Lista3">
    <w:name w:val="List 3"/>
    <w:basedOn w:val="Norml"/>
    <w:uiPriority w:val="99"/>
    <w:semiHidden/>
    <w:unhideWhenUsed/>
    <w:rsid w:val="00B6534B"/>
    <w:pPr>
      <w:ind w:left="849" w:hanging="283"/>
      <w:contextualSpacing/>
    </w:pPr>
  </w:style>
  <w:style w:type="paragraph" w:styleId="Lista4">
    <w:name w:val="List 4"/>
    <w:basedOn w:val="Norml"/>
    <w:uiPriority w:val="99"/>
    <w:semiHidden/>
    <w:unhideWhenUsed/>
    <w:rsid w:val="00B6534B"/>
    <w:pPr>
      <w:ind w:left="1132" w:hanging="283"/>
      <w:contextualSpacing/>
    </w:pPr>
  </w:style>
  <w:style w:type="paragraph" w:styleId="Lista5">
    <w:name w:val="List 5"/>
    <w:basedOn w:val="Norml"/>
    <w:uiPriority w:val="99"/>
    <w:semiHidden/>
    <w:unhideWhenUsed/>
    <w:rsid w:val="00B6534B"/>
    <w:pPr>
      <w:ind w:left="1415" w:hanging="283"/>
      <w:contextualSpacing/>
    </w:pPr>
  </w:style>
  <w:style w:type="paragraph" w:styleId="Felsorols2">
    <w:name w:val="List Bullet 2"/>
    <w:basedOn w:val="Norml"/>
    <w:uiPriority w:val="99"/>
    <w:semiHidden/>
    <w:unhideWhenUsed/>
    <w:rsid w:val="00B6534B"/>
    <w:pPr>
      <w:numPr>
        <w:numId w:val="6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B6534B"/>
    <w:pPr>
      <w:numPr>
        <w:numId w:val="7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B6534B"/>
    <w:pPr>
      <w:numPr>
        <w:numId w:val="8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B6534B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B6534B"/>
    <w:pPr>
      <w:ind w:left="283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B6534B"/>
    <w:pPr>
      <w:ind w:left="566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B6534B"/>
    <w:pPr>
      <w:ind w:left="849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B6534B"/>
    <w:pPr>
      <w:ind w:left="1132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B6534B"/>
    <w:pPr>
      <w:ind w:left="1415"/>
      <w:contextualSpacing/>
    </w:pPr>
  </w:style>
  <w:style w:type="paragraph" w:styleId="Szmozottlista">
    <w:name w:val="List Number"/>
    <w:basedOn w:val="Norml"/>
    <w:uiPriority w:val="99"/>
    <w:semiHidden/>
    <w:unhideWhenUsed/>
    <w:rsid w:val="00B6534B"/>
    <w:pPr>
      <w:numPr>
        <w:numId w:val="10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B6534B"/>
    <w:pPr>
      <w:numPr>
        <w:numId w:val="11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B6534B"/>
    <w:pPr>
      <w:numPr>
        <w:numId w:val="12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B6534B"/>
    <w:pPr>
      <w:numPr>
        <w:numId w:val="13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B6534B"/>
    <w:pPr>
      <w:numPr>
        <w:numId w:val="14"/>
      </w:numPr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B6534B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tblzat2">
    <w:name w:val="List Table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tblzat3">
    <w:name w:val="List Table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B6534B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B6534B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B6534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B6534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B6534B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B6534B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B6534B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B6534B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B6534B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B6534B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B65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6534B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B6534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B6534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B6534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gemlts">
    <w:name w:val="Mention"/>
    <w:basedOn w:val="Bekezdsalapbettpusa"/>
    <w:uiPriority w:val="99"/>
    <w:semiHidden/>
    <w:unhideWhenUsed/>
    <w:rsid w:val="00B6534B"/>
    <w:rPr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B653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B653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B6534B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semiHidden/>
    <w:unhideWhenUsed/>
    <w:qFormat/>
    <w:rsid w:val="00B6534B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B6534B"/>
    <w:pPr>
      <w:spacing w:after="0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B6534B"/>
  </w:style>
  <w:style w:type="character" w:styleId="Oldalszm">
    <w:name w:val="page number"/>
    <w:basedOn w:val="Bekezdsalapbettpusa"/>
    <w:uiPriority w:val="99"/>
    <w:semiHidden/>
    <w:unhideWhenUsed/>
    <w:rsid w:val="00B6534B"/>
  </w:style>
  <w:style w:type="table" w:styleId="Tblzategyszer1">
    <w:name w:val="Plain Table 1"/>
    <w:basedOn w:val="Normltblzat"/>
    <w:uiPriority w:val="41"/>
    <w:rsid w:val="00B6534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B6534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B6534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B6534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B6534B"/>
    <w:pPr>
      <w:spacing w:after="0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6534B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B6534B"/>
    <w:pPr>
      <w:spacing w:before="200" w:after="160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B6534B"/>
    <w:rPr>
      <w:i/>
      <w:iCs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B6534B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B6534B"/>
  </w:style>
  <w:style w:type="paragraph" w:styleId="Alrs">
    <w:name w:val="Signature"/>
    <w:basedOn w:val="Norml"/>
    <w:link w:val="AlrsChar"/>
    <w:uiPriority w:val="99"/>
    <w:semiHidden/>
    <w:unhideWhenUsed/>
    <w:rsid w:val="00B6534B"/>
    <w:pPr>
      <w:spacing w:after="0"/>
      <w:ind w:left="4252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B6534B"/>
  </w:style>
  <w:style w:type="character" w:styleId="Intelligenshivatkozs">
    <w:name w:val="Smart Hyperlink"/>
    <w:basedOn w:val="Bekezdsalapbettpusa"/>
    <w:uiPriority w:val="99"/>
    <w:semiHidden/>
    <w:unhideWhenUsed/>
    <w:rsid w:val="00B6534B"/>
    <w:rPr>
      <w:u w:val="dotted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B6534B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B6534B"/>
    <w:rPr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B6534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B6534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B6534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B653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B653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B6534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B6534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B6534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B6534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B6534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B6534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B6534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B653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B6534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B6534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B6534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B6534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B6534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B653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B653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B6534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B653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B653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B6534B"/>
    <w:pPr>
      <w:spacing w:after="0"/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B6534B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B6534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B653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B6534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B653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B653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B65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B6534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B6534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B6534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B653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B6534B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B653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B6534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B6534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B6534B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B6534B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B6534B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B6534B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B6534B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534B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Feloldatlanmegemlts">
    <w:name w:val="Unresolved Mention"/>
    <w:basedOn w:val="Bekezdsalapbettpusa"/>
    <w:uiPriority w:val="99"/>
    <w:semiHidden/>
    <w:unhideWhenUsed/>
    <w:rsid w:val="00B6534B"/>
    <w:rPr>
      <w:color w:val="595959" w:themeColor="text1" w:themeTint="A6"/>
      <w:shd w:val="clear" w:color="auto" w:fill="E6E6E6"/>
    </w:rPr>
  </w:style>
  <w:style w:type="numbering" w:styleId="111111">
    <w:name w:val="Outline List 2"/>
    <w:basedOn w:val="Nemlista"/>
    <w:uiPriority w:val="99"/>
    <w:semiHidden/>
    <w:unhideWhenUsed/>
    <w:rsid w:val="00B6534B"/>
    <w:pPr>
      <w:numPr>
        <w:numId w:val="15"/>
      </w:numPr>
    </w:pPr>
  </w:style>
  <w:style w:type="numbering" w:styleId="1ai">
    <w:name w:val="Outline List 1"/>
    <w:basedOn w:val="Nemlista"/>
    <w:uiPriority w:val="99"/>
    <w:semiHidden/>
    <w:unhideWhenUsed/>
    <w:rsid w:val="00B6534B"/>
    <w:pPr>
      <w:numPr>
        <w:numId w:val="16"/>
      </w:numPr>
    </w:pPr>
  </w:style>
  <w:style w:type="numbering" w:styleId="Cikkelyrsz">
    <w:name w:val="Outline List 3"/>
    <w:basedOn w:val="Nemlista"/>
    <w:uiPriority w:val="99"/>
    <w:semiHidden/>
    <w:unhideWhenUsed/>
    <w:rsid w:val="00B6534B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ys\AppData\Roaming\Microsoft\Templates\Tan&#225;ri%20tanterv%20(sz&#237;nes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Tanári tanterv (színes)</Template>
  <TotalTime>0</TotalTime>
  <Pages>3</Pages>
  <Words>1052</Words>
  <Characters>7262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2019-12-01T14:21:00Z</dcterms:created>
  <dcterms:modified xsi:type="dcterms:W3CDTF">2020-01-07T10:43:00Z</dcterms:modified>
</cp:coreProperties>
</file>